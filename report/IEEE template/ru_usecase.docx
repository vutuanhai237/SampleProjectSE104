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919B3" w14:textId="77777777" w:rsidR="009C307A" w:rsidRDefault="007E68AE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12FAF">
        <w:t>&lt;</w:t>
      </w:r>
      <w:bookmarkStart w:id="0" w:name="_GoBack"/>
      <w:bookmarkEnd w:id="0"/>
      <w:r w:rsidR="00512FAF">
        <w:t>Project Name&gt;</w:t>
      </w:r>
      <w:r>
        <w:fldChar w:fldCharType="end"/>
      </w:r>
    </w:p>
    <w:p w14:paraId="75CBD040" w14:textId="77777777" w:rsidR="009C307A" w:rsidRDefault="007E68AE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12FAF">
        <w:t>Use-Case Specification: &lt;Use-Case Name&gt;</w:t>
      </w:r>
      <w:r>
        <w:fldChar w:fldCharType="end"/>
      </w:r>
    </w:p>
    <w:p w14:paraId="27011A7E" w14:textId="77777777" w:rsidR="009C307A" w:rsidRDefault="009C307A">
      <w:pPr>
        <w:pStyle w:val="Title"/>
        <w:jc w:val="right"/>
      </w:pPr>
    </w:p>
    <w:p w14:paraId="70621555" w14:textId="77777777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DD95B9B" w14:textId="77777777" w:rsidR="009C307A" w:rsidRDefault="009C307A"/>
    <w:p w14:paraId="0D427E3C" w14:textId="77777777" w:rsidR="002777C4" w:rsidRDefault="00630073">
      <w:pPr>
        <w:pStyle w:val="InfoBlue"/>
      </w:pPr>
      <w:r>
        <w:t>[</w:t>
      </w:r>
      <w:r w:rsidR="002777C4">
        <w:t xml:space="preserve">Chữ in nghiên màu xanh là hướng dẫn. Cần bỏ tất cả hướng dẫn trước khi nộp. </w:t>
      </w:r>
    </w:p>
    <w:p w14:paraId="039205CA" w14:textId="6B6A1BCA" w:rsidR="009C307A" w:rsidRDefault="002777C4">
      <w:pPr>
        <w:pStyle w:val="InfoBlue"/>
      </w:pPr>
      <w:r>
        <w:t xml:space="preserve">Các em có thể </w:t>
      </w:r>
      <w:r w:rsidR="005B7774">
        <w:t>viết bằng tiếng Anh hay tiếng Việt.</w:t>
      </w:r>
      <w:r w:rsidR="00630073">
        <w:t xml:space="preserve">] </w:t>
      </w:r>
    </w:p>
    <w:p w14:paraId="13F4D6F9" w14:textId="77777777" w:rsidR="009C307A" w:rsidRDefault="009C307A"/>
    <w:p w14:paraId="32E7D7F6" w14:textId="77777777" w:rsidR="009C307A" w:rsidRDefault="009C307A">
      <w:pPr>
        <w:pStyle w:val="BodyText"/>
      </w:pPr>
    </w:p>
    <w:p w14:paraId="0354D97A" w14:textId="77777777" w:rsidR="009C307A" w:rsidRDefault="009C307A">
      <w:pPr>
        <w:pStyle w:val="BodyText"/>
      </w:pPr>
    </w:p>
    <w:p w14:paraId="6927E061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9D7D8E2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48169293" w14:textId="77777777">
        <w:tc>
          <w:tcPr>
            <w:tcW w:w="2304" w:type="dxa"/>
          </w:tcPr>
          <w:p w14:paraId="28A8394F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8AB520E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F77D26E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2D09CA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1422ACC8" w14:textId="77777777">
        <w:tc>
          <w:tcPr>
            <w:tcW w:w="2304" w:type="dxa"/>
          </w:tcPr>
          <w:p w14:paraId="2501FE6D" w14:textId="77777777" w:rsidR="009C307A" w:rsidRDefault="00630073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14:paraId="588A5A16" w14:textId="77777777" w:rsidR="009C307A" w:rsidRDefault="00630073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4EAEEA90" w14:textId="77777777" w:rsidR="009C307A" w:rsidRDefault="00630073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276977B9" w14:textId="77777777" w:rsidR="009C307A" w:rsidRDefault="00630073">
            <w:pPr>
              <w:pStyle w:val="Tabletext"/>
            </w:pPr>
            <w:r>
              <w:t>&lt;name&gt;</w:t>
            </w:r>
          </w:p>
        </w:tc>
      </w:tr>
      <w:tr w:rsidR="009C307A" w14:paraId="17B17BA8" w14:textId="77777777">
        <w:tc>
          <w:tcPr>
            <w:tcW w:w="2304" w:type="dxa"/>
          </w:tcPr>
          <w:p w14:paraId="114B2D74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0C1B88D8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75D87CF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A2FD2A8" w14:textId="77777777" w:rsidR="009C307A" w:rsidRDefault="009C307A">
            <w:pPr>
              <w:pStyle w:val="Tabletext"/>
            </w:pPr>
          </w:p>
        </w:tc>
      </w:tr>
      <w:tr w:rsidR="009C307A" w14:paraId="23D28D46" w14:textId="77777777">
        <w:tc>
          <w:tcPr>
            <w:tcW w:w="2304" w:type="dxa"/>
          </w:tcPr>
          <w:p w14:paraId="0EE1A2F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01369E47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2762BF85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125A0DDD" w14:textId="77777777" w:rsidR="009C307A" w:rsidRDefault="009C307A">
            <w:pPr>
              <w:pStyle w:val="Tabletext"/>
            </w:pPr>
          </w:p>
        </w:tc>
      </w:tr>
      <w:tr w:rsidR="009C307A" w14:paraId="293C95D8" w14:textId="77777777">
        <w:tc>
          <w:tcPr>
            <w:tcW w:w="2304" w:type="dxa"/>
          </w:tcPr>
          <w:p w14:paraId="5F82782D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2B495251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36E7C83D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4F9ABB1" w14:textId="77777777" w:rsidR="009C307A" w:rsidRDefault="009C307A">
            <w:pPr>
              <w:pStyle w:val="Tabletext"/>
            </w:pPr>
          </w:p>
        </w:tc>
      </w:tr>
    </w:tbl>
    <w:p w14:paraId="144D52B8" w14:textId="77777777" w:rsidR="009C307A" w:rsidRDefault="009C307A"/>
    <w:p w14:paraId="756B08C0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263B9886" w14:textId="77777777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6D0A9A">
        <w:rPr>
          <w:noProof/>
        </w:rPr>
        <w:t>4</w:t>
      </w:r>
      <w:r w:rsidR="006D0A9A">
        <w:rPr>
          <w:noProof/>
        </w:rPr>
        <w:fldChar w:fldCharType="end"/>
      </w:r>
    </w:p>
    <w:p w14:paraId="57572060" w14:textId="77777777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81D898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5F1144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263393" w14:textId="77777777" w:rsidR="004E3DCC" w:rsidRDefault="00630073" w:rsidP="004E3DCC">
      <w:r>
        <w:fldChar w:fldCharType="end"/>
      </w:r>
      <w:r>
        <w:br w:type="page"/>
      </w:r>
    </w:p>
    <w:p w14:paraId="6A954805" w14:textId="1E406DD5" w:rsidR="004E3DCC" w:rsidRDefault="004E3DCC" w:rsidP="00876F9C">
      <w:pPr>
        <w:pStyle w:val="Heading1"/>
      </w:pPr>
      <w:bookmarkStart w:id="1" w:name="_Toc416105490"/>
      <w:r>
        <w:lastRenderedPageBreak/>
        <w:t>Use-case Model</w:t>
      </w:r>
      <w:bookmarkEnd w:id="1"/>
      <w:r w:rsidR="005B7774">
        <w:t xml:space="preserve"> (Mô hình use-case)</w:t>
      </w:r>
    </w:p>
    <w:p w14:paraId="7BF8DBCD" w14:textId="77777777" w:rsidR="00E06BE7" w:rsidRPr="00E06BE7" w:rsidRDefault="00E06BE7" w:rsidP="00E06BE7">
      <w:pPr>
        <w:rPr>
          <w:color w:val="2207E9"/>
        </w:rPr>
      </w:pPr>
      <w:r w:rsidRPr="00E06BE7">
        <w:rPr>
          <w:color w:val="2207E9"/>
        </w:rPr>
        <w:t>[</w:t>
      </w:r>
      <w:r w:rsidRPr="00E06BE7">
        <w:rPr>
          <w:i/>
          <w:color w:val="2207E9"/>
        </w:rPr>
        <w:t xml:space="preserve">Put </w:t>
      </w:r>
      <w:r w:rsidR="0099736E">
        <w:rPr>
          <w:i/>
          <w:color w:val="2207E9"/>
        </w:rPr>
        <w:t>a</w:t>
      </w:r>
      <w:r w:rsidR="00735E6A">
        <w:rPr>
          <w:i/>
          <w:color w:val="2207E9"/>
        </w:rPr>
        <w:t xml:space="preserve">n image of </w:t>
      </w:r>
      <w:r w:rsidR="00C975CC">
        <w:rPr>
          <w:i/>
          <w:color w:val="2207E9"/>
        </w:rPr>
        <w:t>the</w:t>
      </w:r>
      <w:r w:rsidR="00C975CC" w:rsidRPr="00C975CC">
        <w:rPr>
          <w:i/>
          <w:color w:val="2207E9"/>
        </w:rPr>
        <w:t xml:space="preserve"> use-case diagram modeling all use-cases</w:t>
      </w:r>
      <w:r w:rsidR="003F741E">
        <w:rPr>
          <w:i/>
          <w:color w:val="2207E9"/>
        </w:rPr>
        <w:t xml:space="preserve"> </w:t>
      </w:r>
      <w:r w:rsidRPr="00E06BE7">
        <w:rPr>
          <w:i/>
          <w:color w:val="2207E9"/>
        </w:rPr>
        <w:t>in this section</w:t>
      </w:r>
      <w:r w:rsidR="00B4569E">
        <w:rPr>
          <w:i/>
          <w:color w:val="2207E9"/>
        </w:rPr>
        <w:t>. The diagram below is just for example</w:t>
      </w:r>
      <w:r w:rsidRPr="00E06BE7">
        <w:rPr>
          <w:color w:val="2207E9"/>
        </w:rPr>
        <w:t>]</w:t>
      </w:r>
    </w:p>
    <w:p w14:paraId="15154E92" w14:textId="77777777" w:rsidR="004E3DCC" w:rsidRDefault="004078A2" w:rsidP="004078A2">
      <w:pPr>
        <w:jc w:val="center"/>
      </w:pPr>
      <w:r>
        <w:rPr>
          <w:noProof/>
        </w:rPr>
        <w:drawing>
          <wp:inline distT="0" distB="0" distL="0" distR="0" wp14:anchorId="7C95BCDB" wp14:editId="177B1273">
            <wp:extent cx="33337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FDB2" w14:textId="77777777" w:rsidR="004E3DCC" w:rsidRDefault="004E3DCC" w:rsidP="004E3DCC"/>
    <w:p w14:paraId="15D87A85" w14:textId="3410DFF9" w:rsidR="004E3DCC" w:rsidRDefault="00591379" w:rsidP="00876F9C">
      <w:pPr>
        <w:pStyle w:val="Heading1"/>
      </w:pPr>
      <w:bookmarkStart w:id="2" w:name="_Toc416105491"/>
      <w:r>
        <w:t xml:space="preserve">Use-case </w:t>
      </w:r>
      <w:r w:rsidR="00016409">
        <w:t>Specifications</w:t>
      </w:r>
      <w:bookmarkEnd w:id="2"/>
      <w:r w:rsidR="005B7774">
        <w:t xml:space="preserve"> (Đặc tả use-case)</w:t>
      </w:r>
    </w:p>
    <w:p w14:paraId="207C830F" w14:textId="024360A0" w:rsidR="002777C4" w:rsidRPr="002777C4" w:rsidRDefault="002777C4" w:rsidP="002777C4">
      <w:pPr>
        <w:rPr>
          <w:i/>
          <w:color w:val="2207E9"/>
        </w:rPr>
      </w:pPr>
      <w:r w:rsidRPr="002777C4">
        <w:rPr>
          <w:i/>
          <w:color w:val="2207E9"/>
        </w:rPr>
        <w:t>[Bên dưới là ví dụ đặc tả cho một use-case]</w:t>
      </w:r>
    </w:p>
    <w:p w14:paraId="2CE106AD" w14:textId="77777777" w:rsidR="004E3DCC" w:rsidRDefault="00B84F54" w:rsidP="00876F9C">
      <w:pPr>
        <w:pStyle w:val="Heading2"/>
      </w:pPr>
      <w:bookmarkStart w:id="3" w:name="_Toc416105492"/>
      <w:r>
        <w:t>Use-case: Add</w:t>
      </w:r>
      <w:r w:rsidR="00A013D1">
        <w:t xml:space="preserve"> a</w:t>
      </w:r>
      <w:r w:rsidR="00E27CBE">
        <w:t xml:space="preserve"> </w:t>
      </w:r>
      <w:r w:rsidR="004E3DCC">
        <w:t>product</w:t>
      </w:r>
      <w:r>
        <w:t xml:space="preserve"> to cart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287889AA" w14:textId="77777777" w:rsidTr="00644A23">
        <w:tc>
          <w:tcPr>
            <w:tcW w:w="2088" w:type="dxa"/>
          </w:tcPr>
          <w:p w14:paraId="066D262F" w14:textId="77777777" w:rsidR="004E3DCC" w:rsidRDefault="004E3DCC" w:rsidP="00644A23">
            <w:r>
              <w:t>Use case Name</w:t>
            </w:r>
          </w:p>
          <w:p w14:paraId="4FC9E3D4" w14:textId="7FDF1A80" w:rsidR="005B7774" w:rsidRDefault="005B7774" w:rsidP="00644A23">
            <w:r>
              <w:t>(Tên use-case)</w:t>
            </w:r>
          </w:p>
        </w:tc>
        <w:tc>
          <w:tcPr>
            <w:tcW w:w="7488" w:type="dxa"/>
          </w:tcPr>
          <w:p w14:paraId="0F3612B6" w14:textId="77777777" w:rsidR="004E3DCC" w:rsidRDefault="000C5EAE" w:rsidP="007201F3">
            <w:r w:rsidRPr="000C5EAE">
              <w:t>Add a product to cart</w:t>
            </w:r>
            <w:r>
              <w:t>.</w:t>
            </w:r>
          </w:p>
        </w:tc>
      </w:tr>
      <w:tr w:rsidR="004E3DCC" w14:paraId="68C3EDFE" w14:textId="77777777" w:rsidTr="00644A23">
        <w:tc>
          <w:tcPr>
            <w:tcW w:w="2088" w:type="dxa"/>
          </w:tcPr>
          <w:p w14:paraId="2D08917E" w14:textId="77777777" w:rsidR="004E3DCC" w:rsidRDefault="004E3DCC" w:rsidP="00644A23">
            <w:r>
              <w:t>Brief description</w:t>
            </w:r>
          </w:p>
          <w:p w14:paraId="3346056B" w14:textId="3BBD65F4" w:rsidR="005B7774" w:rsidRDefault="005B7774" w:rsidP="00644A23">
            <w:r>
              <w:t>(Mô tả)</w:t>
            </w:r>
          </w:p>
        </w:tc>
        <w:tc>
          <w:tcPr>
            <w:tcW w:w="7488" w:type="dxa"/>
          </w:tcPr>
          <w:p w14:paraId="204A985D" w14:textId="77777777" w:rsidR="004E3DCC" w:rsidRDefault="00253488" w:rsidP="00D8281D">
            <w:r w:rsidRPr="00253488">
              <w:t>This use case describes how the</w:t>
            </w:r>
            <w:r w:rsidR="00D8281D">
              <w:t xml:space="preserve"> Customer</w:t>
            </w:r>
            <w:r w:rsidRPr="00253488">
              <w:t xml:space="preserve"> can </w:t>
            </w:r>
            <w:r w:rsidR="00A9740D">
              <w:t>buy</w:t>
            </w:r>
            <w:r w:rsidRPr="00253488">
              <w:t xml:space="preserve"> </w:t>
            </w:r>
            <w:r w:rsidR="00A013D1">
              <w:t>a product.</w:t>
            </w:r>
          </w:p>
        </w:tc>
      </w:tr>
      <w:tr w:rsidR="004E3DCC" w14:paraId="7A0C2E99" w14:textId="77777777" w:rsidTr="00644A23">
        <w:tc>
          <w:tcPr>
            <w:tcW w:w="2088" w:type="dxa"/>
          </w:tcPr>
          <w:p w14:paraId="6BFD25BE" w14:textId="77777777" w:rsidR="004E3DCC" w:rsidRDefault="004E3DCC" w:rsidP="00644A23">
            <w:r>
              <w:t>Actors</w:t>
            </w:r>
          </w:p>
          <w:p w14:paraId="3F8E0AAE" w14:textId="684C9A8B" w:rsidR="005B7774" w:rsidRDefault="005B7774" w:rsidP="00644A23">
            <w:r>
              <w:t>(Actors)</w:t>
            </w:r>
          </w:p>
        </w:tc>
        <w:tc>
          <w:tcPr>
            <w:tcW w:w="7488" w:type="dxa"/>
          </w:tcPr>
          <w:p w14:paraId="473C9425" w14:textId="77777777" w:rsidR="004E3DCC" w:rsidRDefault="004E3DCC" w:rsidP="00644A23">
            <w:r>
              <w:t>Customer</w:t>
            </w:r>
          </w:p>
        </w:tc>
      </w:tr>
      <w:tr w:rsidR="004E3DCC" w14:paraId="1DF2CA70" w14:textId="77777777" w:rsidTr="00644A23">
        <w:tc>
          <w:tcPr>
            <w:tcW w:w="2088" w:type="dxa"/>
          </w:tcPr>
          <w:p w14:paraId="5DD1A8A7" w14:textId="77777777" w:rsidR="004E3DCC" w:rsidRDefault="004E3DCC" w:rsidP="00644A23">
            <w:r>
              <w:t>Basic Flow</w:t>
            </w:r>
          </w:p>
          <w:p w14:paraId="406497A5" w14:textId="357830DE" w:rsidR="005B7774" w:rsidRDefault="005B7774" w:rsidP="00644A23">
            <w:r>
              <w:t>(Luồng cơ bản)</w:t>
            </w:r>
          </w:p>
        </w:tc>
        <w:tc>
          <w:tcPr>
            <w:tcW w:w="7488" w:type="dxa"/>
          </w:tcPr>
          <w:p w14:paraId="6E1A7CB7" w14:textId="77777777" w:rsidR="00804E89" w:rsidRDefault="00BA460E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At the homepage, </w:t>
            </w:r>
            <w:r w:rsidR="002C7CB2">
              <w:t>t</w:t>
            </w:r>
            <w:r w:rsidR="004E3DCC">
              <w:t xml:space="preserve">he user </w:t>
            </w:r>
            <w:r w:rsidR="002C7CB2">
              <w:t xml:space="preserve">enters keywords on the </w:t>
            </w:r>
            <w:r w:rsidR="00CD4E74">
              <w:t>‘S</w:t>
            </w:r>
            <w:r w:rsidR="002C7CB2">
              <w:t>earch</w:t>
            </w:r>
            <w:r w:rsidR="00A43CFC">
              <w:t>’</w:t>
            </w:r>
            <w:r w:rsidR="002C7CB2">
              <w:t xml:space="preserve"> field</w:t>
            </w:r>
          </w:p>
          <w:p w14:paraId="092F6847" w14:textId="77777777" w:rsidR="004E3DCC" w:rsidRPr="002C7CB2" w:rsidRDefault="00804E89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Users </w:t>
            </w:r>
            <w:r w:rsidR="004E3DCC" w:rsidRPr="002C7CB2">
              <w:t xml:space="preserve">clicks on </w:t>
            </w:r>
            <w:r w:rsidR="00CD4E74">
              <w:t>‘</w:t>
            </w:r>
            <w:r w:rsidR="005B2D99" w:rsidRPr="002C7CB2">
              <w:t>S</w:t>
            </w:r>
            <w:r w:rsidR="004E3DCC" w:rsidRPr="002C7CB2">
              <w:t>earch</w:t>
            </w:r>
            <w:r w:rsidR="00CD4E74">
              <w:t>’</w:t>
            </w:r>
            <w:r w:rsidR="004E3DCC" w:rsidRPr="002C7CB2">
              <w:t xml:space="preserve"> button to start searching a product</w:t>
            </w:r>
          </w:p>
          <w:p w14:paraId="7AC01F91" w14:textId="77777777" w:rsidR="004E3DCC" w:rsidRDefault="00CE05C2" w:rsidP="001C521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displays the </w:t>
            </w:r>
            <w:r w:rsidR="004E3DCC">
              <w:t>products</w:t>
            </w:r>
            <w:r>
              <w:t xml:space="preserve"> found</w:t>
            </w:r>
          </w:p>
          <w:p w14:paraId="3787EB39" w14:textId="77777777" w:rsidR="00F02F9F" w:rsidRDefault="00DC44DD" w:rsidP="00F02F9F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User clicks ‘</w:t>
            </w:r>
            <w:r w:rsidR="004E3DCC">
              <w:t>Add</w:t>
            </w:r>
            <w:r w:rsidR="00B27476">
              <w:t xml:space="preserve"> to cart</w:t>
            </w:r>
            <w:r>
              <w:t>’ button</w:t>
            </w:r>
            <w:r w:rsidR="004E3DCC">
              <w:t xml:space="preserve"> </w:t>
            </w:r>
            <w:r w:rsidR="008A0730">
              <w:t>on the expected</w:t>
            </w:r>
            <w:r w:rsidR="00B305DC">
              <w:t xml:space="preserve"> product</w:t>
            </w:r>
          </w:p>
          <w:p w14:paraId="7457B2C2" w14:textId="77777777" w:rsidR="00F02F9F" w:rsidRDefault="003912F0" w:rsidP="00DE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</w:t>
            </w:r>
            <w:r w:rsidR="00DE2F23">
              <w:t>adds a new product to shopping cart</w:t>
            </w:r>
          </w:p>
          <w:p w14:paraId="6371C080" w14:textId="77777777" w:rsidR="009B420A" w:rsidRPr="00F02F9F" w:rsidRDefault="009B420A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displays the quantity of </w:t>
            </w:r>
            <w:r w:rsidR="00A5675A">
              <w:t xml:space="preserve">all </w:t>
            </w:r>
            <w:r>
              <w:t>products</w:t>
            </w:r>
            <w:r w:rsidR="00145797">
              <w:t xml:space="preserve"> in the cart</w:t>
            </w:r>
            <w:r w:rsidR="00727D12">
              <w:t xml:space="preserve"> to </w:t>
            </w:r>
            <w:r w:rsidR="00F94CDD">
              <w:t xml:space="preserve">the </w:t>
            </w:r>
            <w:r w:rsidR="00727D12">
              <w:t>user</w:t>
            </w:r>
          </w:p>
        </w:tc>
      </w:tr>
      <w:tr w:rsidR="004E3DCC" w14:paraId="4AAA718D" w14:textId="77777777" w:rsidTr="00644A23">
        <w:tc>
          <w:tcPr>
            <w:tcW w:w="2088" w:type="dxa"/>
          </w:tcPr>
          <w:p w14:paraId="5EF78F3C" w14:textId="77777777" w:rsidR="004E3DCC" w:rsidRDefault="004E3DCC" w:rsidP="00644A23">
            <w:r>
              <w:t>Alternative Flows</w:t>
            </w:r>
          </w:p>
          <w:p w14:paraId="064CFFA9" w14:textId="3B5431F7" w:rsidR="005B7774" w:rsidRDefault="005B7774" w:rsidP="00644A23">
            <w:r>
              <w:t>(Các luồng thay thế)</w:t>
            </w:r>
          </w:p>
        </w:tc>
        <w:tc>
          <w:tcPr>
            <w:tcW w:w="7488" w:type="dxa"/>
          </w:tcPr>
          <w:p w14:paraId="52F8A91F" w14:textId="77777777" w:rsidR="004E3DCC" w:rsidRPr="00613915" w:rsidRDefault="004E3DCC" w:rsidP="00644A23">
            <w:pPr>
              <w:rPr>
                <w:b/>
              </w:rPr>
            </w:pPr>
            <w:r w:rsidRPr="00613915">
              <w:rPr>
                <w:b/>
              </w:rPr>
              <w:t>Alternative flow 1: User cannot find products searched</w:t>
            </w:r>
          </w:p>
          <w:p w14:paraId="287CE2FB" w14:textId="77777777" w:rsidR="004E3DCC" w:rsidRDefault="004E3DCC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From #1 of the basic flow, user enters another term</w:t>
            </w:r>
          </w:p>
          <w:p w14:paraId="5A1C6D0E" w14:textId="77777777" w:rsidR="004E3DCC" w:rsidRDefault="004E3DCC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Continue step #2 in the basic flow</w:t>
            </w:r>
          </w:p>
          <w:p w14:paraId="0F90A2EE" w14:textId="77777777" w:rsidR="004E3DCC" w:rsidRDefault="004E3DCC" w:rsidP="00644A23"/>
          <w:p w14:paraId="3AC74D11" w14:textId="77777777" w:rsidR="004E3DCC" w:rsidRPr="00613915" w:rsidRDefault="000266C1" w:rsidP="00644A23">
            <w:pPr>
              <w:rPr>
                <w:b/>
              </w:rPr>
            </w:pPr>
            <w:r>
              <w:rPr>
                <w:b/>
              </w:rPr>
              <w:t>Alternative</w:t>
            </w:r>
            <w:r w:rsidR="004E3DCC">
              <w:rPr>
                <w:b/>
              </w:rPr>
              <w:t xml:space="preserve"> flow 2</w:t>
            </w:r>
            <w:r w:rsidR="004E3DCC" w:rsidRPr="00613915">
              <w:rPr>
                <w:b/>
              </w:rPr>
              <w:t xml:space="preserve">: </w:t>
            </w:r>
            <w:r w:rsidR="00CC554D">
              <w:rPr>
                <w:b/>
              </w:rPr>
              <w:t>S</w:t>
            </w:r>
            <w:r w:rsidR="004E3DCC" w:rsidRPr="00613915">
              <w:rPr>
                <w:b/>
              </w:rPr>
              <w:t>hopping cart</w:t>
            </w:r>
            <w:r w:rsidR="00CC554D">
              <w:rPr>
                <w:b/>
              </w:rPr>
              <w:t xml:space="preserve"> has already had the product</w:t>
            </w:r>
          </w:p>
          <w:p w14:paraId="0AE45F65" w14:textId="77777777" w:rsidR="004E3DCC" w:rsidRDefault="005B6CA7" w:rsidP="00E03F5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From #5</w:t>
            </w:r>
            <w:r w:rsidR="004E3DCC">
              <w:t xml:space="preserve"> of the basic flow, </w:t>
            </w:r>
            <w:r w:rsidR="00F54DC2">
              <w:t xml:space="preserve">system increases the quantity of </w:t>
            </w:r>
            <w:r w:rsidR="00BF554F">
              <w:t>the product</w:t>
            </w:r>
          </w:p>
          <w:p w14:paraId="762C4D7A" w14:textId="77777777" w:rsidR="009D00EE" w:rsidRDefault="009D00EE" w:rsidP="00E03F5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Continue step #6</w:t>
            </w:r>
          </w:p>
          <w:p w14:paraId="1CA52C78" w14:textId="77777777" w:rsidR="004E3DCC" w:rsidRDefault="004E3DCC" w:rsidP="00644A23"/>
          <w:p w14:paraId="07A7C7D9" w14:textId="77777777" w:rsidR="00366692" w:rsidRDefault="00366692" w:rsidP="00D35282">
            <w:r>
              <w:rPr>
                <w:b/>
              </w:rPr>
              <w:t>Alternative flow 3</w:t>
            </w:r>
            <w:r w:rsidRPr="00613915">
              <w:rPr>
                <w:b/>
              </w:rPr>
              <w:t xml:space="preserve">: </w:t>
            </w:r>
            <w:r w:rsidR="00D35282">
              <w:rPr>
                <w:b/>
              </w:rPr>
              <w:t>…</w:t>
            </w:r>
          </w:p>
        </w:tc>
      </w:tr>
      <w:tr w:rsidR="004E3DCC" w14:paraId="628E4416" w14:textId="77777777" w:rsidTr="00644A23">
        <w:tc>
          <w:tcPr>
            <w:tcW w:w="2088" w:type="dxa"/>
          </w:tcPr>
          <w:p w14:paraId="280DB2E3" w14:textId="77777777" w:rsidR="004E3DCC" w:rsidRDefault="004E3DCC" w:rsidP="00644A23">
            <w:r>
              <w:t>Pre-conditions</w:t>
            </w:r>
          </w:p>
          <w:p w14:paraId="07D2FE06" w14:textId="60D918C8" w:rsidR="005B7774" w:rsidRDefault="005B7774" w:rsidP="00644A23">
            <w:r>
              <w:t>(Điều kiện đầu vào)</w:t>
            </w:r>
          </w:p>
        </w:tc>
        <w:tc>
          <w:tcPr>
            <w:tcW w:w="7488" w:type="dxa"/>
          </w:tcPr>
          <w:p w14:paraId="4467F0D0" w14:textId="77777777" w:rsidR="004E3DCC" w:rsidRDefault="004E3DCC" w:rsidP="00644A23">
            <w:r>
              <w:t xml:space="preserve">User goes to homepage at </w:t>
            </w:r>
            <w:hyperlink r:id="rId9" w:history="1">
              <w:r w:rsidRPr="00125EF0">
                <w:rPr>
                  <w:rStyle w:val="Hyperlink"/>
                </w:rPr>
                <w:t>www.hailua.com.vn</w:t>
              </w:r>
            </w:hyperlink>
          </w:p>
        </w:tc>
      </w:tr>
      <w:tr w:rsidR="004E3DCC" w14:paraId="3AFF265B" w14:textId="77777777" w:rsidTr="00644A23">
        <w:tc>
          <w:tcPr>
            <w:tcW w:w="2088" w:type="dxa"/>
          </w:tcPr>
          <w:p w14:paraId="0398A1BA" w14:textId="77777777" w:rsidR="004E3DCC" w:rsidRDefault="004E3DCC" w:rsidP="00644A23">
            <w:r>
              <w:lastRenderedPageBreak/>
              <w:t>Post-conditions</w:t>
            </w:r>
          </w:p>
          <w:p w14:paraId="06D6E8BF" w14:textId="44707593" w:rsidR="005B7774" w:rsidRDefault="005B7774" w:rsidP="00644A23">
            <w:r>
              <w:t>(Điều kiện đầu ra)</w:t>
            </w:r>
          </w:p>
        </w:tc>
        <w:tc>
          <w:tcPr>
            <w:tcW w:w="7488" w:type="dxa"/>
          </w:tcPr>
          <w:p w14:paraId="7DAB9850" w14:textId="77777777" w:rsidR="004E3DCC" w:rsidRDefault="004D14DB" w:rsidP="000A0E7B">
            <w:r w:rsidRPr="004D14DB">
              <w:t xml:space="preserve">The user successfully </w:t>
            </w:r>
            <w:r w:rsidR="000A0E7B">
              <w:t>adds new item to the cart or increases quantity of the existing item in the cart.</w:t>
            </w:r>
          </w:p>
        </w:tc>
      </w:tr>
    </w:tbl>
    <w:p w14:paraId="696F3D1C" w14:textId="77777777" w:rsidR="004E3DCC" w:rsidRDefault="004E3DCC" w:rsidP="004E3DCC"/>
    <w:p w14:paraId="6B884305" w14:textId="77777777" w:rsidR="00512FAF" w:rsidRDefault="00F25C41" w:rsidP="00F25C41">
      <w:pPr>
        <w:pStyle w:val="Heading2"/>
        <w:rPr>
          <w:lang w:val="vi-VN"/>
        </w:rPr>
      </w:pPr>
      <w:bookmarkStart w:id="4" w:name="_Toc416105493"/>
      <w:r>
        <w:t xml:space="preserve">Use-case: </w:t>
      </w:r>
      <w:r w:rsidR="00A83A76">
        <w:t>Create a new account</w:t>
      </w:r>
      <w:bookmarkEnd w:id="4"/>
    </w:p>
    <w:p w14:paraId="65800D93" w14:textId="77777777" w:rsidR="002C788A" w:rsidRPr="002C788A" w:rsidRDefault="002C788A" w:rsidP="002C788A">
      <w:pPr>
        <w:rPr>
          <w:lang w:val="vi-VN"/>
        </w:rPr>
      </w:pPr>
      <w:r>
        <w:rPr>
          <w:lang w:val="vi-VN"/>
        </w:rPr>
        <w:t>....</w:t>
      </w:r>
    </w:p>
    <w:sectPr w:rsidR="002C788A" w:rsidRPr="002C788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F1E19" w14:textId="77777777" w:rsidR="007E68AE" w:rsidRDefault="007E68AE">
      <w:pPr>
        <w:spacing w:line="240" w:lineRule="auto"/>
      </w:pPr>
      <w:r>
        <w:separator/>
      </w:r>
    </w:p>
  </w:endnote>
  <w:endnote w:type="continuationSeparator" w:id="0">
    <w:p w14:paraId="76ADA25A" w14:textId="77777777" w:rsidR="007E68AE" w:rsidRDefault="007E6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1BB73B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A4B39D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8B5B83" w14:textId="77777777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E68AE">
            <w:fldChar w:fldCharType="begin"/>
          </w:r>
          <w:r w:rsidR="007E68AE">
            <w:instrText xml:space="preserve"> DOCPROPERTY "Company"  \* MERGEFORMAT </w:instrText>
          </w:r>
          <w:r w:rsidR="007E68AE">
            <w:fldChar w:fldCharType="separate"/>
          </w:r>
          <w:r w:rsidR="00512FAF">
            <w:t>&lt;Company Name&gt;</w:t>
          </w:r>
          <w:r w:rsidR="007E68A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4569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428363" w14:textId="77777777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B777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F7D9184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35082" w14:textId="77777777" w:rsidR="007E68AE" w:rsidRDefault="007E68AE">
      <w:pPr>
        <w:spacing w:line="240" w:lineRule="auto"/>
      </w:pPr>
      <w:r>
        <w:separator/>
      </w:r>
    </w:p>
  </w:footnote>
  <w:footnote w:type="continuationSeparator" w:id="0">
    <w:p w14:paraId="11CE0CBA" w14:textId="77777777" w:rsidR="007E68AE" w:rsidRDefault="007E68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118E4" w14:textId="77777777" w:rsidR="009C307A" w:rsidRDefault="009C307A">
    <w:pPr>
      <w:rPr>
        <w:sz w:val="24"/>
      </w:rPr>
    </w:pPr>
  </w:p>
  <w:p w14:paraId="7284B2A0" w14:textId="77777777" w:rsidR="009C307A" w:rsidRDefault="009C307A">
    <w:pPr>
      <w:pBdr>
        <w:top w:val="single" w:sz="6" w:space="1" w:color="auto"/>
      </w:pBdr>
      <w:rPr>
        <w:sz w:val="24"/>
      </w:rPr>
    </w:pPr>
  </w:p>
  <w:p w14:paraId="112987C6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2357F43E" w14:textId="77777777">
      <w:tc>
        <w:tcPr>
          <w:tcW w:w="6379" w:type="dxa"/>
        </w:tcPr>
        <w:p w14:paraId="1E7F2DDA" w14:textId="77777777" w:rsidR="009C307A" w:rsidRDefault="007E68AE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512FAF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100ED041" w14:textId="77777777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C307A" w14:paraId="4C147E47" w14:textId="77777777">
      <w:tc>
        <w:tcPr>
          <w:tcW w:w="6379" w:type="dxa"/>
        </w:tcPr>
        <w:p w14:paraId="0041A736" w14:textId="77777777" w:rsidR="009C307A" w:rsidRDefault="007E68A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12FAF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71B872AE" w14:textId="77777777" w:rsidR="009C307A" w:rsidRDefault="00630073">
          <w:r>
            <w:t xml:space="preserve">  Date:  &lt;dd/mmm/yy&gt;</w:t>
          </w:r>
        </w:p>
      </w:tc>
    </w:tr>
    <w:tr w:rsidR="009C307A" w14:paraId="4CEE3FD1" w14:textId="77777777">
      <w:tc>
        <w:tcPr>
          <w:tcW w:w="9558" w:type="dxa"/>
          <w:gridSpan w:val="2"/>
        </w:tcPr>
        <w:p w14:paraId="493D3A31" w14:textId="77777777" w:rsidR="009C307A" w:rsidRDefault="00630073">
          <w:r>
            <w:t>&lt;document identifier&gt;</w:t>
          </w:r>
        </w:p>
      </w:tc>
    </w:tr>
  </w:tbl>
  <w:p w14:paraId="6B1322D8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3"/>
  </w:num>
  <w:num w:numId="12">
    <w:abstractNumId w:val="10"/>
  </w:num>
  <w:num w:numId="13">
    <w:abstractNumId w:val="22"/>
  </w:num>
  <w:num w:numId="14">
    <w:abstractNumId w:val="9"/>
  </w:num>
  <w:num w:numId="15">
    <w:abstractNumId w:val="4"/>
  </w:num>
  <w:num w:numId="16">
    <w:abstractNumId w:val="21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20"/>
  </w:num>
  <w:num w:numId="22">
    <w:abstractNumId w:val="18"/>
  </w:num>
  <w:num w:numId="23">
    <w:abstractNumId w:val="6"/>
  </w:num>
  <w:num w:numId="24">
    <w:abstractNumId w:val="5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66C1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45797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777C4"/>
    <w:rsid w:val="00286BF7"/>
    <w:rsid w:val="002B37D6"/>
    <w:rsid w:val="002C788A"/>
    <w:rsid w:val="002C7CB2"/>
    <w:rsid w:val="00303B75"/>
    <w:rsid w:val="00366692"/>
    <w:rsid w:val="003912F0"/>
    <w:rsid w:val="003B55A1"/>
    <w:rsid w:val="003D081E"/>
    <w:rsid w:val="003F741E"/>
    <w:rsid w:val="004078A2"/>
    <w:rsid w:val="004A46CA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5B7774"/>
    <w:rsid w:val="00621BED"/>
    <w:rsid w:val="00630073"/>
    <w:rsid w:val="00661C90"/>
    <w:rsid w:val="006D0A9A"/>
    <w:rsid w:val="00705E25"/>
    <w:rsid w:val="007201F3"/>
    <w:rsid w:val="00722628"/>
    <w:rsid w:val="00727D12"/>
    <w:rsid w:val="00735E6A"/>
    <w:rsid w:val="007C150D"/>
    <w:rsid w:val="007E68AE"/>
    <w:rsid w:val="00804E89"/>
    <w:rsid w:val="00810936"/>
    <w:rsid w:val="00876F9C"/>
    <w:rsid w:val="008A0730"/>
    <w:rsid w:val="008A7F64"/>
    <w:rsid w:val="008C235D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43CFC"/>
    <w:rsid w:val="00A5675A"/>
    <w:rsid w:val="00A6373E"/>
    <w:rsid w:val="00A734D9"/>
    <w:rsid w:val="00A83A76"/>
    <w:rsid w:val="00A9740D"/>
    <w:rsid w:val="00AA2DFE"/>
    <w:rsid w:val="00AA7C3B"/>
    <w:rsid w:val="00AF7300"/>
    <w:rsid w:val="00B27476"/>
    <w:rsid w:val="00B305DC"/>
    <w:rsid w:val="00B4569E"/>
    <w:rsid w:val="00B50DB6"/>
    <w:rsid w:val="00B808A1"/>
    <w:rsid w:val="00B84F54"/>
    <w:rsid w:val="00BA460E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C44DD"/>
    <w:rsid w:val="00DE2F23"/>
    <w:rsid w:val="00E03F5B"/>
    <w:rsid w:val="00E06BE7"/>
    <w:rsid w:val="00E27CBE"/>
    <w:rsid w:val="00E46B3F"/>
    <w:rsid w:val="00E9175C"/>
    <w:rsid w:val="00EC00CE"/>
    <w:rsid w:val="00EC45E3"/>
    <w:rsid w:val="00F02F9F"/>
    <w:rsid w:val="00F25C41"/>
    <w:rsid w:val="00F54DC2"/>
    <w:rsid w:val="00F77891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63E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png"/><Relationship Id="rId9" Type="http://schemas.openxmlformats.org/officeDocument/2006/relationships/hyperlink" Target="http://www.hailua.com.vn" TargetMode="Externa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C:\Users\Huy\Desktop\rup_ucspec.dot</Template>
  <TotalTime>8</TotalTime>
  <Pages>5</Pages>
  <Words>338</Words>
  <Characters>1752</Characters>
  <Application>Microsoft Macintosh Word</Application>
  <DocSecurity>0</DocSecurity>
  <Lines>73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Nguyễn Văn Vũ</cp:lastModifiedBy>
  <cp:revision>3</cp:revision>
  <cp:lastPrinted>1900-12-31T16:59:20Z</cp:lastPrinted>
  <dcterms:created xsi:type="dcterms:W3CDTF">2018-09-26T16:21:00Z</dcterms:created>
  <dcterms:modified xsi:type="dcterms:W3CDTF">2018-09-26T16:26:00Z</dcterms:modified>
</cp:coreProperties>
</file>